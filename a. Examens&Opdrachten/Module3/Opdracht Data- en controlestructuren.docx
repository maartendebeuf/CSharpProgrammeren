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42F03" w14:textId="77777777" w:rsidR="0060317B" w:rsidRDefault="0060317B" w:rsidP="0060317B">
      <w:pPr>
        <w:pStyle w:val="Geenafstand"/>
        <w:rPr>
          <w:rFonts w:ascii="Times New Roman" w:hAnsi="Times New Roman"/>
          <w:sz w:val="36"/>
        </w:rPr>
      </w:pPr>
      <w:r>
        <w:t>Opdracht Data- en controlestructuren</w:t>
      </w:r>
    </w:p>
    <w:p w14:paraId="682C77E7" w14:textId="77777777" w:rsidR="0060317B" w:rsidRDefault="0060317B" w:rsidP="0060317B">
      <w:r>
        <w:rPr>
          <w:rStyle w:val="Zwaar"/>
        </w:rPr>
        <w:t>Deadline: 27/02/2021 23:59</w:t>
      </w:r>
      <w:r>
        <w:rPr>
          <w:b/>
          <w:bCs/>
        </w:rPr>
        <w:br/>
      </w:r>
      <w:r>
        <w:rPr>
          <w:rStyle w:val="Zwaar"/>
        </w:rPr>
        <w:t>Maximum score: 10/30</w:t>
      </w:r>
      <w:r>
        <w:br/>
      </w:r>
      <w:r>
        <w:br/>
      </w:r>
      <w:r>
        <w:rPr>
          <w:rStyle w:val="Zwaar"/>
        </w:rPr>
        <w:t>Zorg tijdens de volledige opdracht voor correcte foutafhandeling en de daarbij horende meldingen naar de gebruiker toe.</w:t>
      </w:r>
    </w:p>
    <w:p w14:paraId="0D00D5C0" w14:textId="77777777" w:rsidR="0060317B" w:rsidRDefault="0060317B" w:rsidP="0060317B">
      <w:pPr>
        <w:pStyle w:val="Titel"/>
      </w:pPr>
      <w:r>
        <w:t>Berekening korting bij aankoop van het aantal artikelen.</w:t>
      </w:r>
    </w:p>
    <w:p w14:paraId="7414F1C0" w14:textId="25F4CDE9" w:rsidR="0060317B" w:rsidRDefault="0060317B" w:rsidP="0060317B">
      <w:r>
        <w:rPr>
          <w:rStyle w:val="Zwaar"/>
        </w:rPr>
        <w:t>7</w:t>
      </w:r>
      <w:r>
        <w:rPr>
          <w:rStyle w:val="Zwaar"/>
        </w:rPr>
        <w:t>ptn</w:t>
      </w:r>
      <w:r>
        <w:rPr>
          <w:rStyle w:val="Zwaar"/>
        </w:rPr>
        <w:t xml:space="preserve"> punten</w:t>
      </w:r>
      <w:r>
        <w:br/>
        <w:t xml:space="preserve">Maak een applicatie (console of WPF) die al dan niet korting toekent. </w:t>
      </w:r>
      <w:r>
        <w:rPr>
          <w:rStyle w:val="Zwaar"/>
        </w:rPr>
        <w:t>Maak gebruik van methodes.</w:t>
      </w:r>
    </w:p>
    <w:p w14:paraId="628B4C22" w14:textId="77777777" w:rsidR="0060317B" w:rsidRDefault="0060317B" w:rsidP="0060317B">
      <w:r w:rsidRPr="0060317B">
        <w:t>Invoerveld</w:t>
      </w:r>
      <w:r>
        <w:t>: Totale prijs</w:t>
      </w:r>
    </w:p>
    <w:p w14:paraId="14F49816" w14:textId="77777777" w:rsidR="0060317B" w:rsidRDefault="0060317B" w:rsidP="0060317B">
      <w:r>
        <w:t>Invoerveld: Aantal artikelen</w:t>
      </w:r>
    </w:p>
    <w:p w14:paraId="067B2E68" w14:textId="77777777" w:rsidR="0060317B" w:rsidRDefault="0060317B" w:rsidP="0060317B">
      <w:r>
        <w:t>Zorg ervoor dat het duidelijk is wat je aan het ingeven bent.</w:t>
      </w:r>
      <w:r>
        <w:br/>
      </w:r>
      <w:r>
        <w:br/>
        <w:t>Indien het aantal artikelen hoger ligt dan 2, dan wordt 25% korting toegestaan.</w:t>
      </w:r>
      <w:r>
        <w:br/>
        <w:t>Afhankelijk van het aantal artikelen wordt volgende tekst getoond:</w:t>
      </w:r>
    </w:p>
    <w:p w14:paraId="3EAFF7EA" w14:textId="77777777" w:rsidR="0060317B" w:rsidRDefault="0060317B" w:rsidP="0060317B">
      <w:r>
        <w:t>U heeft geen korting</w:t>
      </w:r>
    </w:p>
    <w:p w14:paraId="7FC6A552" w14:textId="77777777" w:rsidR="0060317B" w:rsidRDefault="0060317B" w:rsidP="0060317B">
      <w:r>
        <w:t>U krijgt 25% korting</w:t>
      </w:r>
    </w:p>
    <w:p w14:paraId="02C1286A" w14:textId="77777777" w:rsidR="0060317B" w:rsidRDefault="0060317B" w:rsidP="0060317B"/>
    <w:p w14:paraId="47381418" w14:textId="77777777" w:rsidR="0060317B" w:rsidRDefault="0060317B" w:rsidP="0060317B">
      <w:pPr>
        <w:pStyle w:val="Titel"/>
      </w:pPr>
      <w:r>
        <w:t>Variant: berekening korting bij aankoop van het aantal artikelen</w:t>
      </w:r>
    </w:p>
    <w:p w14:paraId="4D67AF4B" w14:textId="77777777" w:rsidR="0060317B" w:rsidRDefault="0060317B" w:rsidP="0060317B">
      <w:r>
        <w:rPr>
          <w:rStyle w:val="Zwaar"/>
        </w:rPr>
        <w:t>Wordt deze variant correct uitgewerkt, dan kan het maximum van 10 punten bekomen worden.</w:t>
      </w:r>
      <w:r>
        <w:br/>
        <w:t>De oplossing mag toegepast worden op bovenstaande oefening, één oplossing (project) is dus voldoende.</w:t>
      </w:r>
      <w:r>
        <w:br/>
      </w:r>
      <w:r>
        <w:br/>
        <w:t>Maak een applicatie die al dan niet korting toekent.</w:t>
      </w:r>
    </w:p>
    <w:p w14:paraId="1DBCA12C" w14:textId="77777777" w:rsidR="0060317B" w:rsidRDefault="0060317B" w:rsidP="0060317B">
      <w:r>
        <w:t>Invoerveld: Totale prijs</w:t>
      </w:r>
    </w:p>
    <w:p w14:paraId="687FCF0D" w14:textId="77777777" w:rsidR="0060317B" w:rsidRDefault="0060317B" w:rsidP="0060317B">
      <w:r>
        <w:t>Invoerveld: Aantal artikelen</w:t>
      </w:r>
    </w:p>
    <w:p w14:paraId="0A371D29" w14:textId="77777777" w:rsidR="0060317B" w:rsidRDefault="0060317B" w:rsidP="0060317B">
      <w:r>
        <w:t>Invoerveld: Kortingspercentage1 indien aantal artikelen &gt; 2</w:t>
      </w:r>
    </w:p>
    <w:p w14:paraId="7F6675E6" w14:textId="77777777" w:rsidR="0060317B" w:rsidRDefault="0060317B" w:rsidP="0060317B">
      <w:r>
        <w:t>Invoerveld: Kortingspercentage2 indien aantal artikelen &gt; 5</w:t>
      </w:r>
    </w:p>
    <w:p w14:paraId="18C5E7C0" w14:textId="77777777" w:rsidR="0060317B" w:rsidRDefault="0060317B" w:rsidP="0060317B">
      <w:r>
        <w:t>Zorg ervoor dat het duidelijk is wat je aan het ingeven bent.</w:t>
      </w:r>
      <w:r>
        <w:br/>
      </w:r>
      <w:r>
        <w:br/>
        <w:t>Indien het aantal artikelen lager ligt dan 2, dan wordt geen korting toegekend.</w:t>
      </w:r>
      <w:r>
        <w:br/>
        <w:t>Indien het aantal artikelen hoger ligt dan 2, dan wordt kortingspercentage1 toegestaan.</w:t>
      </w:r>
      <w:r>
        <w:br/>
        <w:t>Indien het aantal artikelen hoger ligt dan 5, dan wordt kortingspercentage2 toegestaan.</w:t>
      </w:r>
      <w:r>
        <w:br/>
        <w:t xml:space="preserve">Toon **minimaal** een gelijkaardige boodschap zoals hieronder weergegeven na de berekening: </w:t>
      </w:r>
      <w:r>
        <w:br/>
      </w:r>
      <w:r>
        <w:rPr>
          <w:rStyle w:val="Nadruk"/>
        </w:rPr>
        <w:t xml:space="preserve">"U heeft X% korting ontvangen. Het totaal te betalen bedrag bedraagt  X euro."  </w:t>
      </w:r>
      <w:r>
        <w:t xml:space="preserve">Vervang </w:t>
      </w:r>
      <w:r>
        <w:rPr>
          <w:rStyle w:val="Nadruk"/>
        </w:rPr>
        <w:t xml:space="preserve">X </w:t>
      </w:r>
      <w:r>
        <w:t>respectievelijk door het kortingspercentage of het totale kortingsbedrag.</w:t>
      </w:r>
    </w:p>
    <w:p w14:paraId="7B587981" w14:textId="77777777" w:rsidR="0060317B" w:rsidRDefault="0060317B" w:rsidP="0060317B">
      <w:r>
        <w:t>Indienen</w:t>
      </w:r>
    </w:p>
    <w:p w14:paraId="0C3A3204" w14:textId="77777777" w:rsidR="0060317B" w:rsidRDefault="0060317B" w:rsidP="0060317B">
      <w:r>
        <w:t>Via GitHub: plaats hier zeker de link naar het project.</w:t>
      </w:r>
    </w:p>
    <w:p w14:paraId="2F9D8983" w14:textId="77777777" w:rsidR="0060317B" w:rsidRDefault="0060317B" w:rsidP="0060317B">
      <w:r>
        <w:t>Als bijlage op deze opdracht. Upload een .zip of .</w:t>
      </w:r>
      <w:proofErr w:type="spellStart"/>
      <w:r>
        <w:t>rar</w:t>
      </w:r>
      <w:proofErr w:type="spellEnd"/>
      <w:r>
        <w:t xml:space="preserve"> bestand met je volledig (!) project.</w:t>
      </w:r>
    </w:p>
    <w:p w14:paraId="49B13A0F" w14:textId="77777777" w:rsidR="0060317B" w:rsidRDefault="0060317B" w:rsidP="0060317B">
      <w:r>
        <w:t>Succes!</w:t>
      </w:r>
    </w:p>
    <w:p w14:paraId="6212CD30" w14:textId="77777777" w:rsidR="00FD0CC4" w:rsidRPr="00A54984" w:rsidRDefault="00FD0CC4" w:rsidP="0099708D">
      <w:pPr>
        <w:pStyle w:val="Kop2"/>
        <w:numPr>
          <w:ilvl w:val="0"/>
          <w:numId w:val="0"/>
        </w:numPr>
      </w:pPr>
    </w:p>
    <w:sectPr w:rsidR="00FD0CC4" w:rsidRPr="00A54984" w:rsidSect="00C810CC">
      <w:headerReference w:type="default" r:id="rId8"/>
      <w:footerReference w:type="default" r:id="rId9"/>
      <w:pgSz w:w="11906" w:h="16838"/>
      <w:pgMar w:top="1417" w:right="1417" w:bottom="1417" w:left="1417" w:header="709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DFFD4" w14:textId="77777777" w:rsidR="00266009" w:rsidRDefault="00266009" w:rsidP="00C60CFA">
      <w:pPr>
        <w:spacing w:after="0" w:line="240" w:lineRule="auto"/>
      </w:pPr>
      <w:r>
        <w:separator/>
      </w:r>
    </w:p>
  </w:endnote>
  <w:endnote w:type="continuationSeparator" w:id="0">
    <w:p w14:paraId="0FA0C1E6" w14:textId="77777777" w:rsidR="00266009" w:rsidRDefault="00266009" w:rsidP="00C6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91A0D" w14:textId="77777777" w:rsidR="005C0771" w:rsidRDefault="005C0771" w:rsidP="00DD09DD">
    <w:pPr>
      <w:pStyle w:val="Voettekst"/>
      <w:tabs>
        <w:tab w:val="clear" w:pos="4536"/>
        <w:tab w:val="clear" w:pos="9072"/>
        <w:tab w:val="center" w:pos="4860"/>
        <w:tab w:val="right" w:pos="9639"/>
      </w:tabs>
      <w:ind w:left="-567" w:right="-567"/>
    </w:pPr>
    <w: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>/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TIME \@ "d-M-yyyy" </w:instrText>
    </w:r>
    <w:r>
      <w:rPr>
        <w:rStyle w:val="Paginanummer"/>
      </w:rPr>
      <w:fldChar w:fldCharType="separate"/>
    </w:r>
    <w:r w:rsidR="0060317B">
      <w:rPr>
        <w:rStyle w:val="Paginanummer"/>
        <w:noProof/>
      </w:rPr>
      <w:t>31-1-2021</w:t>
    </w:r>
    <w:r>
      <w:rPr>
        <w:rStyle w:val="Paginanummer"/>
      </w:rPr>
      <w:fldChar w:fldCharType="end"/>
    </w:r>
  </w:p>
  <w:p w14:paraId="333962D4" w14:textId="77777777" w:rsidR="005C0771" w:rsidRDefault="005C0771" w:rsidP="00DD09DD">
    <w:pPr>
      <w:pStyle w:val="Voettekst"/>
      <w:ind w:left="0" w:righ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6C70F" w14:textId="77777777" w:rsidR="00266009" w:rsidRDefault="00266009" w:rsidP="00C60CFA">
      <w:pPr>
        <w:spacing w:after="0" w:line="240" w:lineRule="auto"/>
      </w:pPr>
      <w:r>
        <w:separator/>
      </w:r>
    </w:p>
  </w:footnote>
  <w:footnote w:type="continuationSeparator" w:id="0">
    <w:p w14:paraId="205BB713" w14:textId="77777777" w:rsidR="00266009" w:rsidRDefault="00266009" w:rsidP="00C60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5357A" w14:textId="77777777" w:rsidR="005C0771" w:rsidRPr="00571B7E" w:rsidRDefault="005C0771" w:rsidP="00571B7E">
    <w:pPr>
      <w:pStyle w:val="Koptekst"/>
    </w:pPr>
    <w:r w:rsidRPr="00571B7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264F"/>
    <w:multiLevelType w:val="multilevel"/>
    <w:tmpl w:val="AF3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373F2"/>
    <w:multiLevelType w:val="hybridMultilevel"/>
    <w:tmpl w:val="7E0C0D28"/>
    <w:lvl w:ilvl="0" w:tplc="F8E883CA"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2CAF6ACE"/>
    <w:multiLevelType w:val="multilevel"/>
    <w:tmpl w:val="52F8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0395A"/>
    <w:multiLevelType w:val="hybridMultilevel"/>
    <w:tmpl w:val="80C6A7AC"/>
    <w:lvl w:ilvl="0" w:tplc="1D966C4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268B1"/>
    <w:multiLevelType w:val="hybridMultilevel"/>
    <w:tmpl w:val="7F460130"/>
    <w:lvl w:ilvl="0" w:tplc="0813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CF678AA"/>
    <w:multiLevelType w:val="multilevel"/>
    <w:tmpl w:val="BCB6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14C50"/>
    <w:multiLevelType w:val="hybridMultilevel"/>
    <w:tmpl w:val="826CF0CC"/>
    <w:lvl w:ilvl="0" w:tplc="B96E4B92"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441D4C75"/>
    <w:multiLevelType w:val="hybridMultilevel"/>
    <w:tmpl w:val="ED9AE6C8"/>
    <w:lvl w:ilvl="0" w:tplc="0813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B7746"/>
    <w:multiLevelType w:val="multilevel"/>
    <w:tmpl w:val="0D70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046D3"/>
    <w:multiLevelType w:val="hybridMultilevel"/>
    <w:tmpl w:val="4F9C8AD2"/>
    <w:lvl w:ilvl="0" w:tplc="02CCBE76">
      <w:start w:val="5"/>
      <w:numFmt w:val="bullet"/>
      <w:lvlText w:val="-"/>
      <w:lvlJc w:val="left"/>
      <w:pPr>
        <w:ind w:left="123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813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4C407C5C"/>
    <w:multiLevelType w:val="hybridMultilevel"/>
    <w:tmpl w:val="2F7E6E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F4C76"/>
    <w:multiLevelType w:val="hybridMultilevel"/>
    <w:tmpl w:val="78388D9A"/>
    <w:lvl w:ilvl="0" w:tplc="F84284C2">
      <w:start w:val="5"/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5AA37738"/>
    <w:multiLevelType w:val="hybridMultilevel"/>
    <w:tmpl w:val="321CC374"/>
    <w:lvl w:ilvl="0" w:tplc="0813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5ACE686F"/>
    <w:multiLevelType w:val="hybridMultilevel"/>
    <w:tmpl w:val="4FE0A1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C3484"/>
    <w:multiLevelType w:val="hybridMultilevel"/>
    <w:tmpl w:val="9800BC88"/>
    <w:lvl w:ilvl="0" w:tplc="44480992">
      <w:start w:val="5"/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 w15:restartNumberingAfterBreak="0">
    <w:nsid w:val="5D426D32"/>
    <w:multiLevelType w:val="hybridMultilevel"/>
    <w:tmpl w:val="E74AB788"/>
    <w:lvl w:ilvl="0" w:tplc="C6DA557A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75C25"/>
    <w:multiLevelType w:val="multilevel"/>
    <w:tmpl w:val="77EC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D7C6D"/>
    <w:multiLevelType w:val="hybridMultilevel"/>
    <w:tmpl w:val="D3F4E89C"/>
    <w:lvl w:ilvl="0" w:tplc="A1C8F984">
      <w:numFmt w:val="bullet"/>
      <w:lvlText w:val=""/>
      <w:lvlJc w:val="left"/>
      <w:pPr>
        <w:ind w:left="87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74972858"/>
    <w:multiLevelType w:val="hybridMultilevel"/>
    <w:tmpl w:val="F4AAA12C"/>
    <w:lvl w:ilvl="0" w:tplc="DB82CA78"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78470979"/>
    <w:multiLevelType w:val="hybridMultilevel"/>
    <w:tmpl w:val="3A58C5FC"/>
    <w:lvl w:ilvl="0" w:tplc="0813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7C104E8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3"/>
  </w:num>
  <w:num w:numId="3">
    <w:abstractNumId w:val="20"/>
  </w:num>
  <w:num w:numId="4">
    <w:abstractNumId w:val="19"/>
  </w:num>
  <w:num w:numId="5">
    <w:abstractNumId w:val="6"/>
  </w:num>
  <w:num w:numId="6">
    <w:abstractNumId w:val="18"/>
  </w:num>
  <w:num w:numId="7">
    <w:abstractNumId w:val="17"/>
  </w:num>
  <w:num w:numId="8">
    <w:abstractNumId w:val="20"/>
  </w:num>
  <w:num w:numId="9">
    <w:abstractNumId w:val="20"/>
  </w:num>
  <w:num w:numId="10">
    <w:abstractNumId w:val="12"/>
  </w:num>
  <w:num w:numId="11">
    <w:abstractNumId w:val="14"/>
  </w:num>
  <w:num w:numId="12">
    <w:abstractNumId w:val="9"/>
  </w:num>
  <w:num w:numId="13">
    <w:abstractNumId w:val="4"/>
  </w:num>
  <w:num w:numId="14">
    <w:abstractNumId w:val="13"/>
  </w:num>
  <w:num w:numId="15">
    <w:abstractNumId w:val="10"/>
  </w:num>
  <w:num w:numId="16">
    <w:abstractNumId w:val="11"/>
  </w:num>
  <w:num w:numId="17">
    <w:abstractNumId w:val="7"/>
  </w:num>
  <w:num w:numId="18">
    <w:abstractNumId w:val="1"/>
  </w:num>
  <w:num w:numId="19">
    <w:abstractNumId w:val="5"/>
  </w:num>
  <w:num w:numId="20">
    <w:abstractNumId w:val="16"/>
  </w:num>
  <w:num w:numId="21">
    <w:abstractNumId w:val="2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7B"/>
    <w:rsid w:val="000350AF"/>
    <w:rsid w:val="000404D2"/>
    <w:rsid w:val="00043C9A"/>
    <w:rsid w:val="00044504"/>
    <w:rsid w:val="000643A3"/>
    <w:rsid w:val="000743FF"/>
    <w:rsid w:val="000A6DE6"/>
    <w:rsid w:val="000B0C2F"/>
    <w:rsid w:val="000E2CFB"/>
    <w:rsid w:val="00113F12"/>
    <w:rsid w:val="00142DA7"/>
    <w:rsid w:val="00142E4D"/>
    <w:rsid w:val="00146C8F"/>
    <w:rsid w:val="00184683"/>
    <w:rsid w:val="00194B52"/>
    <w:rsid w:val="001B0EDB"/>
    <w:rsid w:val="001C11F4"/>
    <w:rsid w:val="00224B7C"/>
    <w:rsid w:val="00236AC4"/>
    <w:rsid w:val="00237E81"/>
    <w:rsid w:val="00266009"/>
    <w:rsid w:val="00280089"/>
    <w:rsid w:val="00297D05"/>
    <w:rsid w:val="002C0172"/>
    <w:rsid w:val="002C3451"/>
    <w:rsid w:val="002C6F52"/>
    <w:rsid w:val="002E2FA9"/>
    <w:rsid w:val="002E73A5"/>
    <w:rsid w:val="002F3F47"/>
    <w:rsid w:val="00307644"/>
    <w:rsid w:val="0033335B"/>
    <w:rsid w:val="003406D0"/>
    <w:rsid w:val="00340C39"/>
    <w:rsid w:val="00353C74"/>
    <w:rsid w:val="00362663"/>
    <w:rsid w:val="00370970"/>
    <w:rsid w:val="00391D9F"/>
    <w:rsid w:val="00392CF4"/>
    <w:rsid w:val="00394147"/>
    <w:rsid w:val="003A6B58"/>
    <w:rsid w:val="003B4825"/>
    <w:rsid w:val="003C4E63"/>
    <w:rsid w:val="003E01BB"/>
    <w:rsid w:val="003E1022"/>
    <w:rsid w:val="003F7B4B"/>
    <w:rsid w:val="0043679D"/>
    <w:rsid w:val="004406CA"/>
    <w:rsid w:val="004668A8"/>
    <w:rsid w:val="00475040"/>
    <w:rsid w:val="004A3A55"/>
    <w:rsid w:val="004C1FF0"/>
    <w:rsid w:val="004C38C9"/>
    <w:rsid w:val="004D6D28"/>
    <w:rsid w:val="004E12D0"/>
    <w:rsid w:val="004E6A37"/>
    <w:rsid w:val="004F6970"/>
    <w:rsid w:val="00511FB9"/>
    <w:rsid w:val="00513E0A"/>
    <w:rsid w:val="00542ECE"/>
    <w:rsid w:val="00571B7E"/>
    <w:rsid w:val="005A7977"/>
    <w:rsid w:val="005B29CB"/>
    <w:rsid w:val="005B61C4"/>
    <w:rsid w:val="005C0771"/>
    <w:rsid w:val="005F1F7B"/>
    <w:rsid w:val="0060317B"/>
    <w:rsid w:val="00617DFD"/>
    <w:rsid w:val="00645EA6"/>
    <w:rsid w:val="006460B6"/>
    <w:rsid w:val="007118CF"/>
    <w:rsid w:val="0071478F"/>
    <w:rsid w:val="00767A08"/>
    <w:rsid w:val="00774787"/>
    <w:rsid w:val="0079133E"/>
    <w:rsid w:val="007914C0"/>
    <w:rsid w:val="007C39FD"/>
    <w:rsid w:val="007F2391"/>
    <w:rsid w:val="00801CD7"/>
    <w:rsid w:val="0082003A"/>
    <w:rsid w:val="00861077"/>
    <w:rsid w:val="008717F5"/>
    <w:rsid w:val="008777B5"/>
    <w:rsid w:val="008A1197"/>
    <w:rsid w:val="008E097F"/>
    <w:rsid w:val="0090691E"/>
    <w:rsid w:val="009172EB"/>
    <w:rsid w:val="00927DB7"/>
    <w:rsid w:val="00932E62"/>
    <w:rsid w:val="00992548"/>
    <w:rsid w:val="0099708D"/>
    <w:rsid w:val="009D62FA"/>
    <w:rsid w:val="00A07103"/>
    <w:rsid w:val="00A16C75"/>
    <w:rsid w:val="00A37DEA"/>
    <w:rsid w:val="00A54984"/>
    <w:rsid w:val="00A6001F"/>
    <w:rsid w:val="00A65ADE"/>
    <w:rsid w:val="00A75BDB"/>
    <w:rsid w:val="00A82B44"/>
    <w:rsid w:val="00A84A45"/>
    <w:rsid w:val="00A85C5D"/>
    <w:rsid w:val="00A87FB7"/>
    <w:rsid w:val="00AA30CE"/>
    <w:rsid w:val="00AD42CB"/>
    <w:rsid w:val="00AE3B1A"/>
    <w:rsid w:val="00B3183A"/>
    <w:rsid w:val="00B31EE1"/>
    <w:rsid w:val="00B45C97"/>
    <w:rsid w:val="00B72C7E"/>
    <w:rsid w:val="00B86AE0"/>
    <w:rsid w:val="00BE3488"/>
    <w:rsid w:val="00C60CFA"/>
    <w:rsid w:val="00C7182C"/>
    <w:rsid w:val="00C810CC"/>
    <w:rsid w:val="00C971C0"/>
    <w:rsid w:val="00CC74CE"/>
    <w:rsid w:val="00D13B80"/>
    <w:rsid w:val="00D66E26"/>
    <w:rsid w:val="00D74E0E"/>
    <w:rsid w:val="00D76EE9"/>
    <w:rsid w:val="00D87C0B"/>
    <w:rsid w:val="00D96899"/>
    <w:rsid w:val="00DD00CF"/>
    <w:rsid w:val="00DD09DD"/>
    <w:rsid w:val="00DD5F77"/>
    <w:rsid w:val="00DF1EEC"/>
    <w:rsid w:val="00DF459D"/>
    <w:rsid w:val="00E24C92"/>
    <w:rsid w:val="00E40A7F"/>
    <w:rsid w:val="00E524A3"/>
    <w:rsid w:val="00E5674B"/>
    <w:rsid w:val="00E6074D"/>
    <w:rsid w:val="00E70069"/>
    <w:rsid w:val="00E8343A"/>
    <w:rsid w:val="00EA793D"/>
    <w:rsid w:val="00EB6BF8"/>
    <w:rsid w:val="00EF693B"/>
    <w:rsid w:val="00F51EAF"/>
    <w:rsid w:val="00F7495D"/>
    <w:rsid w:val="00F7528D"/>
    <w:rsid w:val="00F90CAB"/>
    <w:rsid w:val="00F9414F"/>
    <w:rsid w:val="00FA1339"/>
    <w:rsid w:val="00FC734A"/>
    <w:rsid w:val="00FD0CC4"/>
    <w:rsid w:val="00FE1314"/>
    <w:rsid w:val="00FE4DB0"/>
    <w:rsid w:val="00F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FD10F"/>
  <w15:docId w15:val="{FF7044A3-874D-485D-A666-9F128E69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Tekst"/>
    <w:qFormat/>
    <w:rsid w:val="0060317B"/>
    <w:pPr>
      <w:ind w:left="510"/>
      <w:jc w:val="both"/>
    </w:pPr>
    <w:rPr>
      <w:rFonts w:ascii="Arial" w:hAnsi="Arial"/>
      <w:sz w:val="16"/>
    </w:rPr>
  </w:style>
  <w:style w:type="paragraph" w:styleId="Kop1">
    <w:name w:val="heading 1"/>
    <w:basedOn w:val="Standaard"/>
    <w:next w:val="Standaard"/>
    <w:link w:val="Kop1Char"/>
    <w:uiPriority w:val="9"/>
    <w:qFormat/>
    <w:rsid w:val="00B31EE1"/>
    <w:pPr>
      <w:keepNext/>
      <w:keepLines/>
      <w:numPr>
        <w:numId w:val="3"/>
      </w:numPr>
      <w:spacing w:before="60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708D"/>
    <w:pPr>
      <w:keepNext/>
      <w:keepLines/>
      <w:numPr>
        <w:ilvl w:val="1"/>
        <w:numId w:val="3"/>
      </w:numPr>
      <w:spacing w:before="160" w:after="160"/>
      <w:ind w:left="578" w:hanging="578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F7B4B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bCs/>
      <w:i/>
      <w:sz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743FF"/>
    <w:pPr>
      <w:keepNext/>
      <w:keepLines/>
      <w:numPr>
        <w:ilvl w:val="3"/>
        <w:numId w:val="3"/>
      </w:numPr>
      <w:spacing w:before="120" w:after="120"/>
      <w:ind w:left="862" w:hanging="862"/>
      <w:outlineLvl w:val="3"/>
    </w:pPr>
    <w:rPr>
      <w:rFonts w:eastAsiaTheme="majorEastAsia" w:cstheme="majorBidi"/>
      <w:bCs/>
      <w:i/>
      <w:iCs/>
      <w:sz w:val="20"/>
    </w:rPr>
  </w:style>
  <w:style w:type="paragraph" w:styleId="Kop5">
    <w:name w:val="heading 5"/>
    <w:aliases w:val="Titel 1"/>
    <w:basedOn w:val="Standaard"/>
    <w:next w:val="Standaard"/>
    <w:link w:val="Kop5Char"/>
    <w:uiPriority w:val="9"/>
    <w:unhideWhenUsed/>
    <w:qFormat/>
    <w:rsid w:val="00236AC4"/>
    <w:pPr>
      <w:keepNext/>
      <w:keepLines/>
      <w:spacing w:before="600" w:after="240"/>
      <w:ind w:left="0"/>
      <w:outlineLvl w:val="4"/>
    </w:pPr>
    <w:rPr>
      <w:rFonts w:eastAsiaTheme="majorEastAsia" w:cstheme="majorBidi"/>
      <w:b/>
      <w:sz w:val="28"/>
    </w:rPr>
  </w:style>
  <w:style w:type="paragraph" w:styleId="Kop6">
    <w:name w:val="heading 6"/>
    <w:aliases w:val="Titel 4"/>
    <w:basedOn w:val="Standaard"/>
    <w:next w:val="Standaard"/>
    <w:link w:val="Kop6Char"/>
    <w:uiPriority w:val="9"/>
    <w:unhideWhenUsed/>
    <w:rsid w:val="00E8343A"/>
    <w:pPr>
      <w:keepNext/>
      <w:keepLines/>
      <w:spacing w:before="200" w:after="0"/>
      <w:ind w:left="0"/>
      <w:outlineLvl w:val="5"/>
    </w:pPr>
    <w:rPr>
      <w:rFonts w:eastAsiaTheme="majorEastAsia" w:cstheme="majorBidi"/>
      <w:b/>
      <w:iCs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0350A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350A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350A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nhideWhenUsed/>
    <w:rsid w:val="00C60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0CFA"/>
  </w:style>
  <w:style w:type="paragraph" w:styleId="Voettekst">
    <w:name w:val="footer"/>
    <w:basedOn w:val="Standaard"/>
    <w:link w:val="VoettekstChar"/>
    <w:unhideWhenUsed/>
    <w:rsid w:val="00C60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60CFA"/>
  </w:style>
  <w:style w:type="paragraph" w:styleId="Ballontekst">
    <w:name w:val="Balloon Text"/>
    <w:basedOn w:val="Standaard"/>
    <w:link w:val="BallontekstChar"/>
    <w:uiPriority w:val="99"/>
    <w:semiHidden/>
    <w:unhideWhenUsed/>
    <w:rsid w:val="00C60CFA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0CF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C60CFA"/>
    <w:rPr>
      <w:color w:val="0000FF"/>
      <w:u w:val="single"/>
    </w:rPr>
  </w:style>
  <w:style w:type="character" w:styleId="Paginanummer">
    <w:name w:val="page number"/>
    <w:basedOn w:val="Standaardalinea-lettertype"/>
    <w:semiHidden/>
    <w:rsid w:val="00C810CC"/>
    <w:rPr>
      <w:rFonts w:ascii="Arial" w:hAnsi="Arial"/>
    </w:rPr>
  </w:style>
  <w:style w:type="character" w:customStyle="1" w:styleId="Kop1Char">
    <w:name w:val="Kop 1 Char"/>
    <w:basedOn w:val="Standaardalinea-lettertype"/>
    <w:link w:val="Kop1"/>
    <w:uiPriority w:val="9"/>
    <w:rsid w:val="00B31EE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9708D"/>
    <w:rPr>
      <w:rFonts w:ascii="Arial" w:eastAsiaTheme="majorEastAsia" w:hAnsi="Arial" w:cstheme="majorBidi"/>
      <w:b/>
      <w:bCs/>
      <w:sz w:val="24"/>
      <w:szCs w:val="26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3F7B4B"/>
    <w:rPr>
      <w:rFonts w:ascii="Arial" w:eastAsiaTheme="majorEastAsia" w:hAnsi="Arial" w:cstheme="majorBidi"/>
      <w:b/>
      <w:bCs/>
      <w:i/>
    </w:rPr>
  </w:style>
  <w:style w:type="character" w:customStyle="1" w:styleId="Kop4Char">
    <w:name w:val="Kop 4 Char"/>
    <w:basedOn w:val="Standaardalinea-lettertype"/>
    <w:link w:val="Kop4"/>
    <w:uiPriority w:val="9"/>
    <w:rsid w:val="000743FF"/>
    <w:rPr>
      <w:rFonts w:ascii="Arial" w:eastAsiaTheme="majorEastAsia" w:hAnsi="Arial" w:cstheme="majorBidi"/>
      <w:bCs/>
      <w:i/>
      <w:iCs/>
      <w:sz w:val="20"/>
    </w:rPr>
  </w:style>
  <w:style w:type="character" w:customStyle="1" w:styleId="Kop5Char">
    <w:name w:val="Kop 5 Char"/>
    <w:aliases w:val="Titel 1 Char"/>
    <w:basedOn w:val="Standaardalinea-lettertype"/>
    <w:link w:val="Kop5"/>
    <w:uiPriority w:val="9"/>
    <w:rsid w:val="00236AC4"/>
    <w:rPr>
      <w:rFonts w:ascii="Arial" w:eastAsiaTheme="majorEastAsia" w:hAnsi="Arial" w:cstheme="majorBidi"/>
      <w:b/>
      <w:sz w:val="28"/>
    </w:rPr>
  </w:style>
  <w:style w:type="character" w:customStyle="1" w:styleId="Kop6Char">
    <w:name w:val="Kop 6 Char"/>
    <w:aliases w:val="Titel 4 Char"/>
    <w:basedOn w:val="Standaardalinea-lettertype"/>
    <w:link w:val="Kop6"/>
    <w:uiPriority w:val="9"/>
    <w:rsid w:val="00E8343A"/>
    <w:rPr>
      <w:rFonts w:ascii="Arial" w:eastAsiaTheme="majorEastAsia" w:hAnsi="Arial" w:cstheme="majorBidi"/>
      <w:b/>
      <w:iCs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350A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350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350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aliases w:val="Titel 2"/>
    <w:basedOn w:val="Standaard"/>
    <w:next w:val="Standaard"/>
    <w:link w:val="TitelChar"/>
    <w:uiPriority w:val="10"/>
    <w:qFormat/>
    <w:rsid w:val="00236AC4"/>
    <w:pPr>
      <w:spacing w:before="200" w:line="240" w:lineRule="auto"/>
      <w:ind w:left="170"/>
      <w:contextualSpacing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elChar">
    <w:name w:val="Titel Char"/>
    <w:aliases w:val="Titel 2 Char"/>
    <w:basedOn w:val="Standaardalinea-lettertype"/>
    <w:link w:val="Titel"/>
    <w:uiPriority w:val="10"/>
    <w:rsid w:val="00236AC4"/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paragraph" w:styleId="Ondertitel">
    <w:name w:val="Subtitle"/>
    <w:aliases w:val="Titel 3"/>
    <w:basedOn w:val="Standaard"/>
    <w:next w:val="Standaard"/>
    <w:link w:val="OndertitelChar"/>
    <w:uiPriority w:val="11"/>
    <w:qFormat/>
    <w:rsid w:val="00236AC4"/>
    <w:pPr>
      <w:numPr>
        <w:ilvl w:val="1"/>
      </w:numPr>
      <w:spacing w:before="120" w:after="120"/>
      <w:ind w:left="1049" w:hanging="709"/>
    </w:pPr>
    <w:rPr>
      <w:rFonts w:eastAsiaTheme="majorEastAsia" w:cstheme="majorBidi"/>
      <w:b/>
      <w:iCs/>
      <w:sz w:val="22"/>
      <w:szCs w:val="24"/>
    </w:rPr>
  </w:style>
  <w:style w:type="character" w:customStyle="1" w:styleId="OndertitelChar">
    <w:name w:val="Ondertitel Char"/>
    <w:aliases w:val="Titel 3 Char"/>
    <w:basedOn w:val="Standaardalinea-lettertype"/>
    <w:link w:val="Ondertitel"/>
    <w:uiPriority w:val="11"/>
    <w:rsid w:val="00236AC4"/>
    <w:rPr>
      <w:rFonts w:ascii="Arial" w:eastAsiaTheme="majorEastAsia" w:hAnsi="Arial" w:cstheme="majorBidi"/>
      <w:b/>
      <w:iCs/>
      <w:szCs w:val="24"/>
    </w:rPr>
  </w:style>
  <w:style w:type="paragraph" w:styleId="Geenafstand">
    <w:name w:val="No Spacing"/>
    <w:aliases w:val="Document Naam"/>
    <w:uiPriority w:val="1"/>
    <w:qFormat/>
    <w:rsid w:val="00B31EE1"/>
    <w:pPr>
      <w:spacing w:before="480" w:after="480" w:line="240" w:lineRule="auto"/>
      <w:jc w:val="right"/>
    </w:pPr>
    <w:rPr>
      <w:rFonts w:ascii="Arial" w:hAnsi="Arial"/>
      <w:b/>
      <w:caps/>
      <w:sz w:val="32"/>
    </w:rPr>
  </w:style>
  <w:style w:type="character" w:styleId="Subtielebenadrukking">
    <w:name w:val="Subtle Emphasis"/>
    <w:aliases w:val="Titel  4"/>
    <w:basedOn w:val="Standaardalinea-lettertype"/>
    <w:uiPriority w:val="19"/>
    <w:rsid w:val="00236AC4"/>
    <w:rPr>
      <w:rFonts w:ascii="Arial" w:hAnsi="Arial"/>
      <w:b/>
      <w:i w:val="0"/>
      <w:iCs/>
      <w:caps w:val="0"/>
      <w:smallCaps w:val="0"/>
      <w:strike w:val="0"/>
      <w:dstrike w:val="0"/>
      <w:vanish w:val="0"/>
      <w:color w:val="auto"/>
      <w:sz w:val="20"/>
      <w:vertAlign w:val="baseline"/>
    </w:rPr>
  </w:style>
  <w:style w:type="paragraph" w:styleId="Normaalweb">
    <w:name w:val="Normal (Web)"/>
    <w:basedOn w:val="Standaard"/>
    <w:uiPriority w:val="99"/>
    <w:semiHidden/>
    <w:unhideWhenUsed/>
    <w:rsid w:val="00B31EE1"/>
    <w:pPr>
      <w:spacing w:after="210" w:line="210" w:lineRule="atLeast"/>
      <w:ind w:left="0"/>
    </w:pPr>
    <w:rPr>
      <w:rFonts w:ascii="Times New Roman" w:eastAsia="Times New Roman" w:hAnsi="Times New Roman" w:cs="Times New Roman"/>
      <w:sz w:val="17"/>
      <w:szCs w:val="17"/>
      <w:lang w:eastAsia="nl-BE"/>
    </w:rPr>
  </w:style>
  <w:style w:type="paragraph" w:styleId="Lijstalinea">
    <w:name w:val="List Paragraph"/>
    <w:basedOn w:val="Standaard"/>
    <w:uiPriority w:val="34"/>
    <w:qFormat/>
    <w:rsid w:val="00DD00CF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B72C7E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E3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E3488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E3488"/>
    <w:rPr>
      <w:rFonts w:ascii="Arial" w:hAnsi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E348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E3488"/>
    <w:rPr>
      <w:rFonts w:ascii="Arial" w:hAnsi="Arial"/>
      <w:b/>
      <w:bCs/>
      <w:sz w:val="20"/>
      <w:szCs w:val="20"/>
    </w:rPr>
  </w:style>
  <w:style w:type="table" w:styleId="Tabelraster">
    <w:name w:val="Table Grid"/>
    <w:basedOn w:val="Standaardtabel"/>
    <w:uiPriority w:val="59"/>
    <w:rsid w:val="00AA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AA30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xt-base">
    <w:name w:val="text-base"/>
    <w:basedOn w:val="Standaardalinea-lettertype"/>
    <w:rsid w:val="003A6B58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A6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A6B58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3A6B58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60317B"/>
    <w:rPr>
      <w:b/>
      <w:bCs/>
    </w:rPr>
  </w:style>
  <w:style w:type="character" w:styleId="Nadruk">
    <w:name w:val="Emphasis"/>
    <w:basedOn w:val="Standaardalinea-lettertype"/>
    <w:uiPriority w:val="20"/>
    <w:qFormat/>
    <w:rsid w:val="006031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8864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94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6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5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81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8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9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74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arten%20De%20Beuf\Documents\Aangepaste%20Office-sjablonen\sjabloon%20BM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D80AB-D912-4A3E-89F9-06D96E05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BM.dotx</Template>
  <TotalTime>4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Maarten De Beuf</dc:creator>
  <cp:lastModifiedBy>Maarten De Beuf</cp:lastModifiedBy>
  <cp:revision>1</cp:revision>
  <cp:lastPrinted>2015-06-30T14:59:00Z</cp:lastPrinted>
  <dcterms:created xsi:type="dcterms:W3CDTF">2021-01-31T20:49:00Z</dcterms:created>
  <dcterms:modified xsi:type="dcterms:W3CDTF">2021-01-31T20:53:00Z</dcterms:modified>
</cp:coreProperties>
</file>